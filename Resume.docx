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8F3A5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E6FB34D" w14:textId="0634FAA7" w:rsidR="001B2ABD" w:rsidRDefault="00420B6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807FB5" wp14:editId="15108192">
                  <wp:extent cx="2348237" cy="209336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284" cy="2176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E3E44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81F665" w14:textId="7B0A73D8" w:rsidR="00E21924" w:rsidRPr="00E21924" w:rsidRDefault="00E21924" w:rsidP="00E21924">
            <w:pPr>
              <w:pStyle w:val="Title"/>
            </w:pPr>
            <w:r>
              <w:t>Shivam Bhardwaj</w:t>
            </w:r>
          </w:p>
          <w:p w14:paraId="78E16FE9" w14:textId="581B1D60" w:rsidR="001B2ABD" w:rsidRDefault="00E21924" w:rsidP="001B2ABD">
            <w:pPr>
              <w:pStyle w:val="Subtitle"/>
            </w:pPr>
            <w:r w:rsidRPr="00CC0DE1">
              <w:rPr>
                <w:spacing w:val="1"/>
                <w:w w:val="69"/>
              </w:rPr>
              <w:t>Computer Engineer</w:t>
            </w:r>
            <w:r w:rsidRPr="00CC0DE1">
              <w:rPr>
                <w:spacing w:val="4"/>
                <w:w w:val="69"/>
              </w:rPr>
              <w:t xml:space="preserve"> </w:t>
            </w:r>
          </w:p>
        </w:tc>
      </w:tr>
      <w:tr w:rsidR="001B2ABD" w14:paraId="6426C89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C9A2A6114DB45F4B53793A21FEB6B84"/>
              </w:placeholder>
              <w:temporary/>
              <w:showingPlcHdr/>
              <w15:appearance w15:val="hidden"/>
            </w:sdtPr>
            <w:sdtEndPr/>
            <w:sdtContent>
              <w:p w14:paraId="40BD659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59D1381" w14:textId="77777777" w:rsidR="00420B61" w:rsidRDefault="00DE67BB" w:rsidP="00DE67BB">
            <w:r>
              <w:t>Hi I</w:t>
            </w:r>
            <w:r w:rsidR="00420B61">
              <w:t xml:space="preserve"> am</w:t>
            </w:r>
            <w:r>
              <w:t xml:space="preserve"> Shivam Bhardwaj</w:t>
            </w:r>
            <w:r w:rsidR="00420B61">
              <w:t>,</w:t>
            </w:r>
          </w:p>
          <w:p w14:paraId="5886FB68" w14:textId="2DA62FD9" w:rsidR="00036450" w:rsidRDefault="00420B61" w:rsidP="00DE67BB">
            <w:r>
              <w:t>Seeking for experience and exposure to industrial level skill and development.</w:t>
            </w:r>
            <w:r w:rsidR="00DE67BB">
              <w:t xml:space="preserve"> </w:t>
            </w:r>
          </w:p>
          <w:p w14:paraId="4D679A80" w14:textId="77777777" w:rsidR="00036450" w:rsidRDefault="00036450" w:rsidP="00036450"/>
          <w:sdt>
            <w:sdtPr>
              <w:id w:val="-1954003311"/>
              <w:placeholder>
                <w:docPart w:val="1399421528A546238D3E9EC9C4E14D7E"/>
              </w:placeholder>
              <w:temporary/>
              <w:showingPlcHdr/>
              <w15:appearance w15:val="hidden"/>
            </w:sdtPr>
            <w:sdtEndPr/>
            <w:sdtContent>
              <w:p w14:paraId="1A9EF28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A70A44A966C4C6784C0CDC91D212895"/>
              </w:placeholder>
              <w:temporary/>
              <w:showingPlcHdr/>
              <w15:appearance w15:val="hidden"/>
            </w:sdtPr>
            <w:sdtEndPr/>
            <w:sdtContent>
              <w:p w14:paraId="5ECBBAB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8C7518E" w14:textId="1D1B8475" w:rsidR="004D3011" w:rsidRDefault="00420B61" w:rsidP="004D3011">
            <w:r>
              <w:t>7667157104</w:t>
            </w:r>
          </w:p>
          <w:p w14:paraId="53851AAD" w14:textId="77777777" w:rsidR="004D3011" w:rsidRDefault="004D3011" w:rsidP="004D3011"/>
          <w:sdt>
            <w:sdtPr>
              <w:id w:val="-240260293"/>
              <w:placeholder>
                <w:docPart w:val="AC27FC585FFB425BB565E9B4C0CD4A8D"/>
              </w:placeholder>
              <w:temporary/>
              <w:showingPlcHdr/>
              <w15:appearance w15:val="hidden"/>
            </w:sdtPr>
            <w:sdtEndPr/>
            <w:sdtContent>
              <w:p w14:paraId="345D4F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AC14229" w14:textId="4D43BEEA" w:rsidR="00036450" w:rsidRPr="00E4381A" w:rsidRDefault="00420B61" w:rsidP="004D3011">
            <w:pPr>
              <w:rPr>
                <w:rStyle w:val="Hyperlink"/>
              </w:rPr>
            </w:pPr>
            <w:r>
              <w:t>shiv.shivam1l@gmail.com</w:t>
            </w:r>
          </w:p>
          <w:sdt>
            <w:sdtPr>
              <w:id w:val="-1444214663"/>
              <w:placeholder>
                <w:docPart w:val="D449737ED7A647208EE81933EBEAF2A8"/>
              </w:placeholder>
              <w:temporary/>
              <w:showingPlcHdr/>
              <w15:appearance w15:val="hidden"/>
            </w:sdtPr>
            <w:sdtEndPr/>
            <w:sdtContent>
              <w:p w14:paraId="631427B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7446509" w14:textId="46969664" w:rsidR="004D3011" w:rsidRDefault="00420B61" w:rsidP="004D3011">
            <w:r>
              <w:t>Adventure</w:t>
            </w:r>
          </w:p>
          <w:p w14:paraId="35E4BDAC" w14:textId="08FD3601" w:rsidR="004D3011" w:rsidRDefault="00420B61" w:rsidP="004D3011">
            <w:r>
              <w:t>Basketball</w:t>
            </w:r>
          </w:p>
          <w:p w14:paraId="234D3A31" w14:textId="5A164926" w:rsidR="004D3011" w:rsidRDefault="00420B61" w:rsidP="004D3011">
            <w:r>
              <w:t>Music</w:t>
            </w:r>
          </w:p>
          <w:p w14:paraId="64BE20F2" w14:textId="1ACB6C07" w:rsidR="004D3011" w:rsidRPr="004D3011" w:rsidRDefault="00420B61" w:rsidP="004D3011">
            <w:r>
              <w:t>Learning new things</w:t>
            </w:r>
          </w:p>
        </w:tc>
        <w:tc>
          <w:tcPr>
            <w:tcW w:w="720" w:type="dxa"/>
          </w:tcPr>
          <w:p w14:paraId="6D02D8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23E8D7A7E1D43DF800550066697B940"/>
              </w:placeholder>
              <w:temporary/>
              <w:showingPlcHdr/>
              <w15:appearance w15:val="hidden"/>
            </w:sdtPr>
            <w:sdtEndPr/>
            <w:sdtContent>
              <w:p w14:paraId="212A394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BE3A012" w14:textId="26539B98" w:rsidR="00036450" w:rsidRPr="00036450" w:rsidRDefault="00E21924" w:rsidP="00B359E4">
            <w:pPr>
              <w:pStyle w:val="Heading4"/>
            </w:pPr>
            <w:r>
              <w:t xml:space="preserve">Thapar University </w:t>
            </w:r>
          </w:p>
          <w:p w14:paraId="1680BF7D" w14:textId="0E6E4E92" w:rsidR="00036450" w:rsidRPr="00B359E4" w:rsidRDefault="00E21924" w:rsidP="00B359E4">
            <w:pPr>
              <w:pStyle w:val="Date"/>
            </w:pPr>
            <w:r>
              <w:t>2025</w:t>
            </w:r>
          </w:p>
          <w:p w14:paraId="643ED614" w14:textId="49CB2ED7" w:rsidR="004D3011" w:rsidRDefault="00E21924" w:rsidP="00036450">
            <w:r>
              <w:t>1</w:t>
            </w:r>
            <w:r w:rsidRPr="00E21924">
              <w:rPr>
                <w:vertAlign w:val="superscript"/>
              </w:rPr>
              <w:t>st</w:t>
            </w:r>
            <w:r>
              <w:t xml:space="preserve"> year Student</w:t>
            </w:r>
          </w:p>
          <w:p w14:paraId="59A7BBE5" w14:textId="77777777" w:rsidR="00036450" w:rsidRDefault="00036450" w:rsidP="00036450"/>
          <w:p w14:paraId="12E018FC" w14:textId="646FB2B3" w:rsidR="00036450" w:rsidRPr="00B359E4" w:rsidRDefault="00E21924" w:rsidP="00B359E4">
            <w:pPr>
              <w:pStyle w:val="Heading4"/>
            </w:pPr>
            <w:r>
              <w:t xml:space="preserve">Delhi </w:t>
            </w:r>
            <w:r w:rsidR="00DE67BB">
              <w:t>Public</w:t>
            </w:r>
            <w:r>
              <w:t xml:space="preserve"> School</w:t>
            </w:r>
            <w:r w:rsidR="00420B61">
              <w:t xml:space="preserve"> Ranchi</w:t>
            </w:r>
          </w:p>
          <w:p w14:paraId="3A2B3864" w14:textId="423CB944" w:rsidR="00036450" w:rsidRPr="00B359E4" w:rsidRDefault="00036450" w:rsidP="00B359E4">
            <w:pPr>
              <w:pStyle w:val="Date"/>
            </w:pPr>
          </w:p>
          <w:p w14:paraId="271F1AB0" w14:textId="270872B1" w:rsidR="00036450" w:rsidRDefault="00E21924" w:rsidP="00036450">
            <w:r>
              <w:t xml:space="preserve">Class 10 </w:t>
            </w:r>
            <w:r w:rsidR="00DE67BB">
              <w:t>–</w:t>
            </w:r>
            <w:r>
              <w:t xml:space="preserve"> </w:t>
            </w:r>
            <w:r w:rsidR="00DE67BB">
              <w:t>98.4%</w:t>
            </w:r>
          </w:p>
          <w:p w14:paraId="0A24B46A" w14:textId="14FE5381" w:rsidR="00DE67BB" w:rsidRDefault="00DE67BB" w:rsidP="00036450">
            <w:r>
              <w:t>Class12 – 96.4%</w:t>
            </w:r>
          </w:p>
          <w:p w14:paraId="6F4F9AEA" w14:textId="59C38ACD" w:rsidR="00036450" w:rsidRDefault="00DE67BB" w:rsidP="00036450">
            <w:pPr>
              <w:pStyle w:val="Heading2"/>
            </w:pPr>
            <w:r>
              <w:t>SKILLS</w:t>
            </w:r>
          </w:p>
          <w:p w14:paraId="5BF70010" w14:textId="527BBF5F" w:rsidR="00036450" w:rsidRDefault="00DD7690" w:rsidP="00B359E4">
            <w:pPr>
              <w:pStyle w:val="Heading4"/>
              <w:rPr>
                <w:bCs/>
              </w:rPr>
            </w:pPr>
            <w:proofErr w:type="gramStart"/>
            <w:r>
              <w:t>C,</w:t>
            </w:r>
            <w:r w:rsidR="00DE67BB">
              <w:t>C</w:t>
            </w:r>
            <w:proofErr w:type="gramEnd"/>
            <w:r w:rsidR="00DE67BB">
              <w:t xml:space="preserve">++programing 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71F3734B" w14:textId="0DFF3661" w:rsidR="004D3011" w:rsidRPr="00DE67BB" w:rsidRDefault="00DE67BB" w:rsidP="00DE67BB">
            <w:r w:rsidRPr="00DE67BB">
              <w:rPr>
                <w:b/>
                <w:bCs/>
              </w:rPr>
              <w:t>Data structure</w:t>
            </w:r>
            <w:r w:rsidR="004D3011" w:rsidRPr="00DE67BB">
              <w:rPr>
                <w:b/>
                <w:bCs/>
              </w:rPr>
              <w:t xml:space="preserve">  </w:t>
            </w:r>
          </w:p>
          <w:p w14:paraId="2EF5290C" w14:textId="168A1BBF" w:rsidR="00DE67BB" w:rsidRDefault="00DD7690" w:rsidP="00DE67BB">
            <w:r>
              <w:t>Completed CN DSA course</w:t>
            </w:r>
          </w:p>
          <w:p w14:paraId="1DD342F3" w14:textId="716B87AB" w:rsidR="00DE67BB" w:rsidRDefault="00DD7690" w:rsidP="00DE67BB">
            <w:pPr>
              <w:rPr>
                <w:b/>
                <w:bCs/>
              </w:rPr>
            </w:pPr>
            <w:r>
              <w:t>F</w:t>
            </w:r>
            <w:r w:rsidR="00DE67BB">
              <w:t xml:space="preserve">rontend </w:t>
            </w:r>
            <w:r w:rsidR="00DE67BB" w:rsidRPr="00DE67BB">
              <w:rPr>
                <w:b/>
                <w:bCs/>
              </w:rPr>
              <w:t>Web Development</w:t>
            </w:r>
          </w:p>
          <w:p w14:paraId="0F2F07D3" w14:textId="69CE67D0" w:rsidR="00DE67BB" w:rsidRDefault="00DE67BB" w:rsidP="00DD7690">
            <w:r>
              <w:t>a</w:t>
            </w:r>
            <w:r w:rsidRPr="00DE67BB">
              <w:t>nd</w:t>
            </w:r>
            <w:r>
              <w:rPr>
                <w:b/>
                <w:bCs/>
              </w:rPr>
              <w:t xml:space="preserve"> Java Script</w:t>
            </w:r>
          </w:p>
          <w:p w14:paraId="447F1034" w14:textId="0E348069" w:rsidR="004D3011" w:rsidRPr="00DE67BB" w:rsidRDefault="00DE67BB" w:rsidP="00DE67BB">
            <w:pPr>
              <w:pStyle w:val="Heading4"/>
              <w:rPr>
                <w:bCs/>
              </w:rPr>
            </w:pPr>
            <w:r>
              <w:t>Python programing</w:t>
            </w:r>
          </w:p>
          <w:p w14:paraId="75548B06" w14:textId="12D5F252" w:rsidR="00036450" w:rsidRDefault="00036450" w:rsidP="00DE67BB">
            <w:pPr>
              <w:pStyle w:val="Heading2"/>
            </w:pPr>
          </w:p>
          <w:p w14:paraId="34BDE76A" w14:textId="5E2A46B1" w:rsidR="00DE67BB" w:rsidRDefault="00244328" w:rsidP="00DE67BB">
            <w:hyperlink r:id="rId7" w:history="1">
              <w:r w:rsidRPr="003614AE">
                <w:rPr>
                  <w:rStyle w:val="Hyperlink"/>
                </w:rPr>
                <w:t>https://github.com/shavybachata</w:t>
              </w:r>
            </w:hyperlink>
          </w:p>
          <w:p w14:paraId="0E215E97" w14:textId="1D6F7ABB" w:rsidR="00244328" w:rsidRPr="00DE67BB" w:rsidRDefault="00CC0DE1" w:rsidP="00DE67BB">
            <w:r w:rsidRPr="00CC0DE1">
              <w:t>https://www.linkedin.com/in/shivam-bhardwaj-b8745721b/</w:t>
            </w:r>
          </w:p>
          <w:p w14:paraId="3BB43026" w14:textId="77777777" w:rsidR="00DE67BB" w:rsidRPr="00DE67BB" w:rsidRDefault="00DE67BB" w:rsidP="00DE67BB"/>
          <w:p w14:paraId="0EDA34C3" w14:textId="53C6310C" w:rsidR="00DE67BB" w:rsidRPr="00DE67BB" w:rsidRDefault="00DE67BB" w:rsidP="00DE67BB"/>
        </w:tc>
      </w:tr>
    </w:tbl>
    <w:p w14:paraId="3EEA726B" w14:textId="77777777" w:rsidR="0043117B" w:rsidRDefault="00CC0DE1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CF6E" w14:textId="77777777" w:rsidR="00E21924" w:rsidRDefault="00E21924" w:rsidP="000C45FF">
      <w:r>
        <w:separator/>
      </w:r>
    </w:p>
  </w:endnote>
  <w:endnote w:type="continuationSeparator" w:id="0">
    <w:p w14:paraId="5A67A664" w14:textId="77777777" w:rsidR="00E21924" w:rsidRDefault="00E219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E03F" w14:textId="77777777" w:rsidR="00E21924" w:rsidRDefault="00E21924" w:rsidP="000C45FF">
      <w:r>
        <w:separator/>
      </w:r>
    </w:p>
  </w:footnote>
  <w:footnote w:type="continuationSeparator" w:id="0">
    <w:p w14:paraId="1800AA31" w14:textId="77777777" w:rsidR="00E21924" w:rsidRDefault="00E219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7DA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5F95BD" wp14:editId="1A002E5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24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4328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20B61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DE1"/>
    <w:rsid w:val="00D2522B"/>
    <w:rsid w:val="00D422DE"/>
    <w:rsid w:val="00D5459D"/>
    <w:rsid w:val="00DA1F4D"/>
    <w:rsid w:val="00DD172A"/>
    <w:rsid w:val="00DD7690"/>
    <w:rsid w:val="00DE67BB"/>
    <w:rsid w:val="00E21924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CD3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67BB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7B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vybach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M\AppData\Local\Microsoft\Office\16.0\DTS\en-US%7b2C5DF3BE-6226-4417-84A8-4F5773C66F8A%7d\%7b8C01D813-0BFA-4CA0-B6A4-B70C30B7D59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9A2A6114DB45F4B53793A21FEB6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2E45B-B0E7-4F2B-ADDA-A7B7804A4B2B}"/>
      </w:docPartPr>
      <w:docPartBody>
        <w:p w:rsidR="00CB3137" w:rsidRDefault="00CB3137">
          <w:pPr>
            <w:pStyle w:val="CC9A2A6114DB45F4B53793A21FEB6B84"/>
          </w:pPr>
          <w:r w:rsidRPr="00D5459D">
            <w:t>Profile</w:t>
          </w:r>
        </w:p>
      </w:docPartBody>
    </w:docPart>
    <w:docPart>
      <w:docPartPr>
        <w:name w:val="1399421528A546238D3E9EC9C4E1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B48E-6E02-4017-8303-3298A34E78C2}"/>
      </w:docPartPr>
      <w:docPartBody>
        <w:p w:rsidR="00CB3137" w:rsidRDefault="00CB3137">
          <w:pPr>
            <w:pStyle w:val="1399421528A546238D3E9EC9C4E14D7E"/>
          </w:pPr>
          <w:r w:rsidRPr="00CB0055">
            <w:t>Contact</w:t>
          </w:r>
        </w:p>
      </w:docPartBody>
    </w:docPart>
    <w:docPart>
      <w:docPartPr>
        <w:name w:val="BA70A44A966C4C6784C0CDC91D212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771E-047E-4438-8A8C-CB37A8A90B2B}"/>
      </w:docPartPr>
      <w:docPartBody>
        <w:p w:rsidR="00CB3137" w:rsidRDefault="00CB3137">
          <w:pPr>
            <w:pStyle w:val="BA70A44A966C4C6784C0CDC91D212895"/>
          </w:pPr>
          <w:r w:rsidRPr="004D3011">
            <w:t>PHONE:</w:t>
          </w:r>
        </w:p>
      </w:docPartBody>
    </w:docPart>
    <w:docPart>
      <w:docPartPr>
        <w:name w:val="AC27FC585FFB425BB565E9B4C0CD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ABA1-4D07-4148-8CE8-31C3A6C158CB}"/>
      </w:docPartPr>
      <w:docPartBody>
        <w:p w:rsidR="00CB3137" w:rsidRDefault="00CB3137">
          <w:pPr>
            <w:pStyle w:val="AC27FC585FFB425BB565E9B4C0CD4A8D"/>
          </w:pPr>
          <w:r w:rsidRPr="004D3011">
            <w:t>EMAIL:</w:t>
          </w:r>
        </w:p>
      </w:docPartBody>
    </w:docPart>
    <w:docPart>
      <w:docPartPr>
        <w:name w:val="D449737ED7A647208EE81933EBEA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2910-9BEC-4065-94E4-9F553DA3A648}"/>
      </w:docPartPr>
      <w:docPartBody>
        <w:p w:rsidR="00CB3137" w:rsidRDefault="00CB3137">
          <w:pPr>
            <w:pStyle w:val="D449737ED7A647208EE81933EBEAF2A8"/>
          </w:pPr>
          <w:r w:rsidRPr="00CB0055">
            <w:t>Hobbies</w:t>
          </w:r>
        </w:p>
      </w:docPartBody>
    </w:docPart>
    <w:docPart>
      <w:docPartPr>
        <w:name w:val="B23E8D7A7E1D43DF800550066697B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6E942-3772-4ED9-8F43-6530310E5D48}"/>
      </w:docPartPr>
      <w:docPartBody>
        <w:p w:rsidR="00CB3137" w:rsidRDefault="00CB3137">
          <w:pPr>
            <w:pStyle w:val="B23E8D7A7E1D43DF800550066697B94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37"/>
    <w:rsid w:val="00C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9A2A6114DB45F4B53793A21FEB6B84">
    <w:name w:val="CC9A2A6114DB45F4B53793A21FEB6B84"/>
  </w:style>
  <w:style w:type="paragraph" w:customStyle="1" w:styleId="1399421528A546238D3E9EC9C4E14D7E">
    <w:name w:val="1399421528A546238D3E9EC9C4E14D7E"/>
  </w:style>
  <w:style w:type="paragraph" w:customStyle="1" w:styleId="BA70A44A966C4C6784C0CDC91D212895">
    <w:name w:val="BA70A44A966C4C6784C0CDC91D212895"/>
  </w:style>
  <w:style w:type="paragraph" w:customStyle="1" w:styleId="AC27FC585FFB425BB565E9B4C0CD4A8D">
    <w:name w:val="AC27FC585FFB425BB565E9B4C0CD4A8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449737ED7A647208EE81933EBEAF2A8">
    <w:name w:val="D449737ED7A647208EE81933EBEAF2A8"/>
  </w:style>
  <w:style w:type="paragraph" w:customStyle="1" w:styleId="B23E8D7A7E1D43DF800550066697B940">
    <w:name w:val="B23E8D7A7E1D43DF800550066697B94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{8C01D813-0BFA-4CA0-B6A4-B70C30B7D597}tf00546271_win32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2022-02-20T07:06:00Z</dcterms:created>
  <dcterms:modified xsi:type="dcterms:W3CDTF">2022-08-01T20:24:00Z</dcterms:modified>
</cp:coreProperties>
</file>